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7D6D6" w14:textId="40F5C359" w:rsidR="001269C5" w:rsidRPr="001269C5" w:rsidRDefault="00A018FD" w:rsidP="001269C5">
      <w:pPr>
        <w:jc w:val="center"/>
      </w:pPr>
      <w:r>
        <w:t>ANTHONY CARON</w:t>
      </w:r>
      <w:r w:rsidR="001269C5" w:rsidRPr="001269C5">
        <w:br/>
      </w:r>
      <w:r w:rsidR="00EB4DEB">
        <w:t>Perspective</w:t>
      </w:r>
      <w:r w:rsidR="00B47E64">
        <w:t>s de carrière</w:t>
      </w:r>
      <w:r w:rsidR="001269C5" w:rsidRPr="001269C5">
        <w:br/>
      </w:r>
      <w:r w:rsidR="00B47E64">
        <w:t>420-156-AT</w:t>
      </w:r>
      <w:r w:rsidR="001269C5" w:rsidRPr="001269C5">
        <w:t xml:space="preserve">, </w:t>
      </w:r>
      <w:r w:rsidR="00B47E64">
        <w:t>101</w:t>
      </w:r>
    </w:p>
    <w:p w14:paraId="08198073" w14:textId="77777777" w:rsidR="001269C5" w:rsidRPr="001269C5" w:rsidRDefault="001269C5" w:rsidP="001269C5">
      <w:pPr>
        <w:jc w:val="center"/>
      </w:pPr>
    </w:p>
    <w:p w14:paraId="556171CD" w14:textId="05C8D2B0" w:rsidR="001269C5" w:rsidRPr="001269C5" w:rsidRDefault="00265F40" w:rsidP="001269C5">
      <w:pPr>
        <w:jc w:val="center"/>
      </w:pPr>
      <w:r>
        <w:t>ENTREVUE PROFESSIONNELLE</w:t>
      </w:r>
      <w:r w:rsidR="001269C5" w:rsidRPr="001269C5">
        <w:br/>
      </w:r>
    </w:p>
    <w:p w14:paraId="16579DE4" w14:textId="77777777" w:rsidR="001269C5" w:rsidRPr="001269C5" w:rsidRDefault="001269C5" w:rsidP="001269C5">
      <w:pPr>
        <w:jc w:val="center"/>
      </w:pPr>
    </w:p>
    <w:p w14:paraId="3A50F431" w14:textId="7DE810F0" w:rsidR="001269C5" w:rsidRPr="001269C5" w:rsidRDefault="001269C5" w:rsidP="001269C5">
      <w:pPr>
        <w:jc w:val="center"/>
      </w:pPr>
      <w:r w:rsidRPr="001269C5">
        <w:t>Travail présenté à</w:t>
      </w:r>
      <w:r w:rsidRPr="001269C5">
        <w:br/>
      </w:r>
      <w:r w:rsidR="00265F40">
        <w:t>Jean-Michel Laliberté</w:t>
      </w:r>
    </w:p>
    <w:p w14:paraId="4EB4D6C3" w14:textId="77777777" w:rsidR="001269C5" w:rsidRPr="001269C5" w:rsidRDefault="001269C5" w:rsidP="001269C5">
      <w:pPr>
        <w:jc w:val="center"/>
      </w:pPr>
    </w:p>
    <w:p w14:paraId="0A9FE450" w14:textId="0ED77447" w:rsidR="001269C5" w:rsidRPr="001269C5" w:rsidRDefault="001269C5" w:rsidP="001269C5">
      <w:pPr>
        <w:jc w:val="center"/>
        <w:sectPr w:rsidR="001269C5" w:rsidRPr="001269C5" w:rsidSect="00973044">
          <w:headerReference w:type="default" r:id="rId8"/>
          <w:pgSz w:w="12240" w:h="15840" w:code="1"/>
          <w:pgMar w:top="1440" w:right="1803" w:bottom="1440" w:left="1803" w:header="720" w:footer="720" w:gutter="0"/>
          <w:cols w:space="708"/>
          <w:vAlign w:val="both"/>
          <w:titlePg/>
          <w:docGrid w:linePitch="326"/>
        </w:sectPr>
      </w:pPr>
      <w:r w:rsidRPr="001269C5">
        <w:t>Cégep de l’Abitibi-Témiscamingue</w:t>
      </w:r>
      <w:r w:rsidRPr="001269C5">
        <w:br/>
      </w:r>
      <w:r w:rsidR="00265F40">
        <w:t>15 septembre 2025</w:t>
      </w:r>
    </w:p>
    <w:p w14:paraId="33069300" w14:textId="77777777" w:rsidR="008C73D3" w:rsidRDefault="008C73D3" w:rsidP="00EA5627">
      <w:pPr>
        <w:pStyle w:val="Titre10"/>
      </w:pPr>
      <w:bookmarkStart w:id="0" w:name="_Toc208884839"/>
      <w:r>
        <w:lastRenderedPageBreak/>
        <w:t>Table des matières</w:t>
      </w:r>
      <w:bookmarkEnd w:id="0"/>
    </w:p>
    <w:p w14:paraId="40718C5B" w14:textId="77777777" w:rsidR="00E07353" w:rsidRDefault="00E07353">
      <w:pPr>
        <w:pStyle w:val="TM1"/>
      </w:pPr>
    </w:p>
    <w:p w14:paraId="31A9A85A" w14:textId="108459C1" w:rsidR="00F838A6" w:rsidRDefault="0019124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8884839" w:history="1">
        <w:r w:rsidR="00F838A6" w:rsidRPr="00927641">
          <w:rPr>
            <w:rStyle w:val="Hyperlien"/>
            <w:noProof/>
          </w:rPr>
          <w:t>Table des matières</w:t>
        </w:r>
        <w:r w:rsidR="00F838A6">
          <w:rPr>
            <w:noProof/>
            <w:webHidden/>
          </w:rPr>
          <w:tab/>
        </w:r>
        <w:r w:rsidR="00F838A6">
          <w:rPr>
            <w:noProof/>
            <w:webHidden/>
          </w:rPr>
          <w:fldChar w:fldCharType="begin"/>
        </w:r>
        <w:r w:rsidR="00F838A6">
          <w:rPr>
            <w:noProof/>
            <w:webHidden/>
          </w:rPr>
          <w:instrText xml:space="preserve"> PAGEREF _Toc208884839 \h </w:instrText>
        </w:r>
        <w:r w:rsidR="00F838A6">
          <w:rPr>
            <w:noProof/>
            <w:webHidden/>
          </w:rPr>
        </w:r>
        <w:r w:rsidR="00F838A6">
          <w:rPr>
            <w:noProof/>
            <w:webHidden/>
          </w:rPr>
          <w:fldChar w:fldCharType="separate"/>
        </w:r>
        <w:r w:rsidR="00F838A6">
          <w:rPr>
            <w:noProof/>
            <w:webHidden/>
          </w:rPr>
          <w:t>2</w:t>
        </w:r>
        <w:r w:rsidR="00F838A6">
          <w:rPr>
            <w:noProof/>
            <w:webHidden/>
          </w:rPr>
          <w:fldChar w:fldCharType="end"/>
        </w:r>
      </w:hyperlink>
    </w:p>
    <w:p w14:paraId="54AC53F8" w14:textId="3CBD080B" w:rsidR="00F838A6" w:rsidRDefault="00F838A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84840" w:history="1">
        <w:r w:rsidRPr="00927641">
          <w:rPr>
            <w:rStyle w:val="Hyperlien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927641">
          <w:rPr>
            <w:rStyle w:val="Hyperlien"/>
            <w:noProof/>
          </w:rPr>
          <w:t>Suivi des communications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_Toc208884840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1E31AC" w14:textId="4D5F1142" w:rsidR="00F838A6" w:rsidRDefault="00F838A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84841" w:history="1">
        <w:r w:rsidRPr="00927641">
          <w:rPr>
            <w:rStyle w:val="Hyperlien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927641">
          <w:rPr>
            <w:rStyle w:val="Hyperlien"/>
            <w:noProof/>
          </w:rPr>
          <w:t>Matt Keezer : 08-09-2025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_Toc208884841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6498DC" w14:textId="72B38E51" w:rsidR="00F838A6" w:rsidRDefault="00F838A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84842" w:history="1">
        <w:r w:rsidRPr="00927641">
          <w:rPr>
            <w:rStyle w:val="Hyperlien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927641">
          <w:rPr>
            <w:rStyle w:val="Hyperlien"/>
            <w:noProof/>
          </w:rPr>
          <w:t>Entreprise Cetix : 09-09-2025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_Toc208884842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48EFB0" w14:textId="3D497E41" w:rsidR="00F838A6" w:rsidRDefault="00F838A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84843" w:history="1">
        <w:r w:rsidRPr="00927641">
          <w:rPr>
            <w:rStyle w:val="Hyperlien"/>
            <w:noProof/>
          </w:rPr>
          <w:t>1.3.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927641">
          <w:rPr>
            <w:rStyle w:val="Hyperlien"/>
            <w:noProof/>
          </w:rPr>
          <w:t>Patrick Rannou : 12-09-2025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_Toc208884843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1FFC84" w14:textId="3126296A" w:rsidR="00F838A6" w:rsidRDefault="00F838A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84844" w:history="1">
        <w:r w:rsidRPr="00927641">
          <w:rPr>
            <w:rStyle w:val="Hyperlien"/>
            <w:noProof/>
          </w:rPr>
          <w:t>1.4.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927641">
          <w:rPr>
            <w:rStyle w:val="Hyperlien"/>
            <w:noProof/>
          </w:rPr>
          <w:t>Vincent Gosselin-Nadeau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_Toc208884844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273C08" w14:textId="11F5AD49" w:rsidR="00F838A6" w:rsidRDefault="00F838A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84845" w:history="1">
        <w:r w:rsidRPr="00927641">
          <w:rPr>
            <w:rStyle w:val="Hyperlien"/>
            <w:noProof/>
          </w:rPr>
          <w:t>1.5.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927641">
          <w:rPr>
            <w:rStyle w:val="Hyperlien"/>
            <w:noProof/>
          </w:rPr>
          <w:t>Avez-vous le temps pour des projets à l’extérieur du travail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_Toc208884845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36BDD8" w14:textId="01CFDD5E" w:rsidR="00F838A6" w:rsidRDefault="00F838A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84846" w:history="1">
        <w:r w:rsidRPr="00927641">
          <w:rPr>
            <w:rStyle w:val="Hyperlien"/>
            <w:noProof/>
          </w:rPr>
          <w:t>1.6.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927641">
          <w:rPr>
            <w:rStyle w:val="Hyperlien"/>
            <w:noProof/>
          </w:rPr>
          <w:t>À quel point détestez-vous Windows et Microsoft, et pourquoi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_Toc208884846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1DF77D" w14:textId="303EF664" w:rsidR="00F838A6" w:rsidRDefault="00F838A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84847" w:history="1">
        <w:r w:rsidRPr="00927641">
          <w:rPr>
            <w:rStyle w:val="Hyperlien"/>
            <w:noProof/>
          </w:rPr>
          <w:t>1.7.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927641">
          <w:rPr>
            <w:rStyle w:val="Hyperlien"/>
            <w:noProof/>
          </w:rPr>
          <w:t>Avez-vous remarqué des tendances au fil des années dans ce domaine (moins de postulations, personnes remplacées par l’IA, plus de jeune, travail en équipe…comment ça change au fil du temps)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_Toc208884847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AC4D8E" w14:textId="7B0A1DEC" w:rsidR="00F838A6" w:rsidRDefault="00F838A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84848" w:history="1">
        <w:r w:rsidRPr="00927641">
          <w:rPr>
            <w:rStyle w:val="Hyperlien"/>
            <w:noProof/>
          </w:rPr>
          <w:t>1.8.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927641">
          <w:rPr>
            <w:rStyle w:val="Hyperlien"/>
            <w:noProof/>
          </w:rPr>
          <w:t>Recevez-vous souvent des plaintes?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_Toc208884848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4EF999" w14:textId="1827FD95" w:rsidR="00191246" w:rsidRDefault="00191246">
      <w:r>
        <w:rPr>
          <w:b/>
          <w:bCs/>
          <w:lang w:val="fr-FR"/>
        </w:rPr>
        <w:fldChar w:fldCharType="end"/>
      </w:r>
    </w:p>
    <w:p w14:paraId="24CC9D88" w14:textId="1B31C862" w:rsidR="001269C5" w:rsidRDefault="001269C5">
      <w:r>
        <w:br w:type="page"/>
      </w:r>
    </w:p>
    <w:p w14:paraId="58C42F0A" w14:textId="7589107D" w:rsidR="003F3A4C" w:rsidRDefault="008B3FCF" w:rsidP="00260F86">
      <w:pPr>
        <w:pStyle w:val="Titre"/>
      </w:pPr>
      <w:bookmarkStart w:id="1" w:name="_Toc117667122"/>
      <w:bookmarkStart w:id="2" w:name="_Toc208884840"/>
      <w:r>
        <w:lastRenderedPageBreak/>
        <w:t>Suivi des communications</w:t>
      </w:r>
      <w:bookmarkEnd w:id="2"/>
    </w:p>
    <w:p w14:paraId="70FD169C" w14:textId="5356868C" w:rsidR="00201BD7" w:rsidRDefault="008B3FCF" w:rsidP="00201BD7">
      <w:pPr>
        <w:pStyle w:val="Titre1"/>
      </w:pPr>
      <w:bookmarkStart w:id="3" w:name="_Toc208884841"/>
      <w:bookmarkEnd w:id="1"/>
      <w:r>
        <w:t>Matt Keezer :</w:t>
      </w:r>
      <w:r w:rsidR="006E6E6F">
        <w:t xml:space="preserve"> </w:t>
      </w:r>
      <w:r w:rsidRPr="008B3FCF">
        <w:t>08-09-2025</w:t>
      </w:r>
      <w:bookmarkEnd w:id="3"/>
      <w:r>
        <w:t xml:space="preserve"> </w:t>
      </w:r>
    </w:p>
    <w:p w14:paraId="306A65A1" w14:textId="77B81459" w:rsidR="008B3FCF" w:rsidRDefault="008B3FCF" w:rsidP="008B3FCF">
      <w:r>
        <w:t>Bonjour monsieur Keezer, pour un travail de session pour le cégep de l'Abitibi-Témiscamingue (campus de Rouyn, technique de l'informatique), nous devons faire une entrevue avec une personne travaillant dans le domaine de l'informatique. En espérant avoir de vos nouvelles prochainement, bonne journée à vous.</w:t>
      </w:r>
    </w:p>
    <w:p w14:paraId="7CC99FA3" w14:textId="77777777" w:rsidR="008B3FCF" w:rsidRDefault="008B3FCF" w:rsidP="008B3FCF"/>
    <w:p w14:paraId="0800DCCE" w14:textId="781518AB" w:rsidR="00F31442" w:rsidRDefault="008B3FCF" w:rsidP="008B3FCF">
      <w:r>
        <w:t>Anthony Caron</w:t>
      </w:r>
    </w:p>
    <w:p w14:paraId="74187D47" w14:textId="77777777" w:rsidR="00F31442" w:rsidRDefault="00F31442" w:rsidP="008B3FCF"/>
    <w:p w14:paraId="5EF455FC" w14:textId="74848F8E" w:rsidR="00BB1F3C" w:rsidRPr="00BB1F3C" w:rsidRDefault="00F31442" w:rsidP="00BB1F3C">
      <w:r>
        <w:t>(Aucun retour reçu de la part de M. Keezer</w:t>
      </w:r>
      <w:r w:rsidR="004B14DA">
        <w:t>.</w:t>
      </w:r>
      <w:r>
        <w:t>)</w:t>
      </w:r>
    </w:p>
    <w:p w14:paraId="0E634C0E" w14:textId="2CD6CB24" w:rsidR="00E76FE7" w:rsidRDefault="004B14DA" w:rsidP="00E76FE7">
      <w:pPr>
        <w:pStyle w:val="Titre1"/>
      </w:pPr>
      <w:r w:rsidRPr="004B14DA">
        <w:t> </w:t>
      </w:r>
      <w:bookmarkStart w:id="4" w:name="_Toc208884842"/>
      <w:r>
        <w:t>Entreprise Cetix</w:t>
      </w:r>
      <w:r w:rsidR="008B411F">
        <w:t> :</w:t>
      </w:r>
      <w:r>
        <w:t xml:space="preserve"> </w:t>
      </w:r>
      <w:r w:rsidR="006E6E6F" w:rsidRPr="004B14DA">
        <w:t>09-09</w:t>
      </w:r>
      <w:r w:rsidR="006E6E6F">
        <w:t>-</w:t>
      </w:r>
      <w:r w:rsidRPr="004B14DA">
        <w:t>2025</w:t>
      </w:r>
      <w:bookmarkEnd w:id="4"/>
    </w:p>
    <w:p w14:paraId="297C7D2B" w14:textId="345CA91F" w:rsidR="004B14DA" w:rsidRDefault="004B14DA" w:rsidP="004B14DA">
      <w:r>
        <w:t xml:space="preserve">Bonjour, pour un travail de session pour le cégep de l'Abitibi-Témiscamingue (campus de Rouyn, technique de l'informatique), nous devons faire une entrevue avec une personne travaillant dans le domaine de l'informatique. Si cela </w:t>
      </w:r>
      <w:r>
        <w:t>intéressait</w:t>
      </w:r>
      <w:r>
        <w:t xml:space="preserve"> un des membres de votre équipe TI, ce serait vraiment intéressant d'en apprendre plus sur votre entreprise et sur votre équipe.</w:t>
      </w:r>
    </w:p>
    <w:p w14:paraId="27DAA481" w14:textId="77777777" w:rsidR="004B14DA" w:rsidRDefault="004B14DA" w:rsidP="004B14DA"/>
    <w:p w14:paraId="09E5A017" w14:textId="77777777" w:rsidR="004B14DA" w:rsidRDefault="004B14DA" w:rsidP="004B14DA">
      <w:r>
        <w:t>En espérant avoir de vos nouvelles prochainement, bonne journée à vous.</w:t>
      </w:r>
    </w:p>
    <w:p w14:paraId="493B40D0" w14:textId="77777777" w:rsidR="004B14DA" w:rsidRDefault="004B14DA" w:rsidP="004B14DA"/>
    <w:p w14:paraId="794D7B28" w14:textId="4B44106B" w:rsidR="001269C5" w:rsidRDefault="004B14DA" w:rsidP="004B14DA">
      <w:r>
        <w:t>Anthony Caron</w:t>
      </w:r>
    </w:p>
    <w:p w14:paraId="14A71DB5" w14:textId="77777777" w:rsidR="004F3232" w:rsidRDefault="004F3232" w:rsidP="004B14DA"/>
    <w:p w14:paraId="1E8EFD50" w14:textId="5352218C" w:rsidR="004F3232" w:rsidRDefault="004F3232" w:rsidP="004B14DA">
      <w:r>
        <w:t>(Aucun retour reçu de la part de l’entreprise Cetix.)</w:t>
      </w:r>
    </w:p>
    <w:p w14:paraId="00530399" w14:textId="0C388D8D" w:rsidR="00DE02CD" w:rsidRDefault="006E6E6F" w:rsidP="00DE02CD">
      <w:pPr>
        <w:pStyle w:val="Titre1"/>
      </w:pPr>
      <w:bookmarkStart w:id="5" w:name="_Toc208884843"/>
      <w:r>
        <w:t xml:space="preserve">Patrick Rannou : </w:t>
      </w:r>
      <w:r w:rsidR="00352CA1">
        <w:t>12</w:t>
      </w:r>
      <w:r w:rsidR="00352CA1">
        <w:t>-</w:t>
      </w:r>
      <w:r w:rsidR="00352CA1">
        <w:t>09</w:t>
      </w:r>
      <w:r w:rsidR="00352CA1">
        <w:t>-</w:t>
      </w:r>
      <w:r>
        <w:t>2025</w:t>
      </w:r>
      <w:bookmarkEnd w:id="5"/>
    </w:p>
    <w:p w14:paraId="6FBEC6F1" w14:textId="69853A24" w:rsidR="00465F9F" w:rsidRDefault="00F82C0A" w:rsidP="00465F9F">
      <w:r>
        <w:t>(</w:t>
      </w:r>
      <w:r w:rsidR="00E47CAD">
        <w:t>M. Rannou à été contacté en premier par Messenger, puis par courriel</w:t>
      </w:r>
      <w:r>
        <w:t>.)</w:t>
      </w:r>
    </w:p>
    <w:p w14:paraId="08A0B81E" w14:textId="66F8AE00" w:rsidR="00F82C0A" w:rsidRDefault="00F82C0A" w:rsidP="00465F9F">
      <w:r w:rsidRPr="00F82C0A">
        <w:t xml:space="preserve">Bonjour, monsieur Rannou pour un travail de session pour le cégep de l'Abitibi-Témiscamingue (campus de Rouyn, technique de l'informatique), nous devons faire une entrevue avec une personne travaillant dans le domaine de l'informatique. Si cela </w:t>
      </w:r>
      <w:r w:rsidRPr="00F82C0A">
        <w:t>intéressait</w:t>
      </w:r>
      <w:r w:rsidRPr="00F82C0A">
        <w:t xml:space="preserve"> un des membres de votre équipe TI, ce serait vraiment intéressant d'en apprendre plus sur votre entreprise et sur votre équipe.</w:t>
      </w:r>
      <w:r w:rsidRPr="00F82C0A">
        <w:br/>
      </w:r>
      <w:r w:rsidRPr="00F82C0A">
        <w:br/>
        <w:t>En espérant avoir de vos nouvelles prochainement, bonne journée à vous.</w:t>
      </w:r>
      <w:r w:rsidRPr="00F82C0A">
        <w:br/>
      </w:r>
      <w:r w:rsidRPr="00F82C0A">
        <w:lastRenderedPageBreak/>
        <w:br/>
        <w:t>Anthony Caron</w:t>
      </w:r>
    </w:p>
    <w:p w14:paraId="3389D9A7" w14:textId="77777777" w:rsidR="00F82C0A" w:rsidRDefault="00F82C0A" w:rsidP="00465F9F"/>
    <w:p w14:paraId="1EE92D0F" w14:textId="2B95AB74" w:rsidR="00F82C0A" w:rsidRPr="00465F9F" w:rsidRDefault="00F82C0A" w:rsidP="00465F9F">
      <w:r>
        <w:t>(M. Rannou n’a pas répondu au courriel</w:t>
      </w:r>
      <w:r w:rsidR="00082BEA">
        <w:t>, mais a confirmé</w:t>
      </w:r>
      <w:r>
        <w:t xml:space="preserve"> </w:t>
      </w:r>
      <w:r w:rsidR="00082BEA">
        <w:t xml:space="preserve">son envie de participer, </w:t>
      </w:r>
      <w:r>
        <w:t xml:space="preserve">et n’a plus donné de nouvelles la veille de la remise, donc sa participation </w:t>
      </w:r>
      <w:r w:rsidR="00082BEA">
        <w:t>a</w:t>
      </w:r>
      <w:r>
        <w:t xml:space="preserve"> été considéré annulée.)</w:t>
      </w:r>
    </w:p>
    <w:p w14:paraId="50B494A9" w14:textId="2311DEA0" w:rsidR="0048766D" w:rsidRDefault="00620CF4" w:rsidP="0048766D">
      <w:pPr>
        <w:pStyle w:val="Titre1"/>
      </w:pPr>
      <w:bookmarkStart w:id="6" w:name="_Toc208884844"/>
      <w:r>
        <w:t>Vincent Gosselin-Nadeau</w:t>
      </w:r>
      <w:bookmarkEnd w:id="6"/>
      <w:r w:rsidR="00F838A6">
        <w:t> : 15-09-2025</w:t>
      </w:r>
    </w:p>
    <w:p w14:paraId="6828EE0B" w14:textId="63755576" w:rsidR="0048766D" w:rsidRDefault="00F61085" w:rsidP="0048766D">
      <w:r>
        <w:t>(Messages envoyés dans Messenger, pas de courriel envoyé)</w:t>
      </w:r>
    </w:p>
    <w:p w14:paraId="20194D60" w14:textId="4DAD3B3E" w:rsidR="00F61085" w:rsidRDefault="00F61085" w:rsidP="0048766D">
      <w:r>
        <w:t>Hey Vincent, j’ai une entrevue à faire avec une personne qui travaille en informatique, est-ce que ça t’intéresserait ? Si oui, ce serait aujourd’hui par visioconférence.</w:t>
      </w:r>
    </w:p>
    <w:p w14:paraId="205E1BFD" w14:textId="77777777" w:rsidR="00F61085" w:rsidRDefault="00F61085" w:rsidP="0048766D"/>
    <w:p w14:paraId="09D275CD" w14:textId="2D556A4D" w:rsidR="00F61085" w:rsidRDefault="00F61085" w:rsidP="0048766D">
      <w:r>
        <w:t>(</w:t>
      </w:r>
      <w:r w:rsidR="00F252CD">
        <w:t>Réponse</w:t>
      </w:r>
      <w:r>
        <w:t xml:space="preserve"> de M. Gosselin-Nadeau par Messenger)</w:t>
      </w:r>
    </w:p>
    <w:p w14:paraId="2B56A9DD" w14:textId="6809EF00" w:rsidR="00F61085" w:rsidRDefault="00F61085" w:rsidP="0048766D">
      <w:r>
        <w:t>Ça m’intéresse</w:t>
      </w:r>
      <w:r w:rsidR="00F252CD">
        <w:t>! Je ne sais pas si je vais avoir le temps aujourd’hui.</w:t>
      </w:r>
    </w:p>
    <w:p w14:paraId="24E47997" w14:textId="77777777" w:rsidR="00F61085" w:rsidRDefault="00F61085" w:rsidP="0048766D"/>
    <w:p w14:paraId="7AE12DFF" w14:textId="1FF8DF79" w:rsidR="00E06A53" w:rsidRDefault="00E06A53" w:rsidP="00E06A53">
      <w:r>
        <w:t>(Réponse</w:t>
      </w:r>
      <w:r>
        <w:t xml:space="preserve"> (un peu plus tard)</w:t>
      </w:r>
      <w:r>
        <w:t xml:space="preserve"> de M. Gosselin-Nadeau par Messenger)</w:t>
      </w:r>
    </w:p>
    <w:p w14:paraId="18A55B5F" w14:textId="621CFDB3" w:rsidR="00F61085" w:rsidRDefault="00521349" w:rsidP="0048766D">
      <w:r>
        <w:t>À la fin de la journée, de 16h00 à 16h30 je peux me libérer.</w:t>
      </w:r>
    </w:p>
    <w:p w14:paraId="548F903B" w14:textId="77777777" w:rsidR="00F61085" w:rsidRDefault="00F61085" w:rsidP="0048766D"/>
    <w:p w14:paraId="107CF960" w14:textId="14F3B31B" w:rsidR="00521349" w:rsidRDefault="00521349" w:rsidP="0048766D">
      <w:r>
        <w:t>(Ma réponse)</w:t>
      </w:r>
    </w:p>
    <w:p w14:paraId="5930A2BE" w14:textId="2DFF9855" w:rsidR="00521349" w:rsidRPr="0048766D" w:rsidRDefault="00521349" w:rsidP="0048766D">
      <w:r>
        <w:t>Merci beaucoup.</w:t>
      </w:r>
    </w:p>
    <w:p w14:paraId="0D7A3FD0" w14:textId="6411ADD8" w:rsidR="00DE08DD" w:rsidRDefault="00DE08DD" w:rsidP="00DE08DD">
      <w:pPr>
        <w:pStyle w:val="Titre1"/>
      </w:pPr>
      <w:bookmarkStart w:id="7" w:name="_Toc208884845"/>
      <w:r w:rsidRPr="00DE08DD">
        <w:t>Avez-vous le temps pour des projets à l’extérieur du travail</w:t>
      </w:r>
      <w:r w:rsidR="00BC2ED9">
        <w:t xml:space="preserve"> </w:t>
      </w:r>
      <w:r w:rsidRPr="00DE08DD">
        <w:t>?</w:t>
      </w:r>
      <w:bookmarkEnd w:id="7"/>
    </w:p>
    <w:p w14:paraId="7419423F" w14:textId="11A9C6AB" w:rsidR="00DE08DD" w:rsidRPr="00DE08DD" w:rsidRDefault="00DE08DD" w:rsidP="00DE08DD">
      <w:r>
        <w:t>Oui, par exemple : faire de la lecture, de l’écriture et planifier des voyages.</w:t>
      </w:r>
    </w:p>
    <w:p w14:paraId="1F2A1D35" w14:textId="2D48FCA9" w:rsidR="00DE08DD" w:rsidRDefault="00DE08DD" w:rsidP="00DE08DD">
      <w:pPr>
        <w:pStyle w:val="Titre1"/>
      </w:pPr>
      <w:bookmarkStart w:id="8" w:name="_Toc208884846"/>
      <w:r w:rsidRPr="00DE08DD">
        <w:t>À quel point déteste</w:t>
      </w:r>
      <w:r>
        <w:t>z</w:t>
      </w:r>
      <w:r w:rsidRPr="00DE08DD">
        <w:t>-vous Windows et Microsoft, et pourquoi</w:t>
      </w:r>
      <w:r w:rsidR="00BC2ED9">
        <w:t xml:space="preserve"> </w:t>
      </w:r>
      <w:r w:rsidRPr="00DE08DD">
        <w:t>?</w:t>
      </w:r>
      <w:bookmarkEnd w:id="8"/>
    </w:p>
    <w:p w14:paraId="12DA8E09" w14:textId="54B980C7" w:rsidR="00DE08DD" w:rsidRPr="00DE08DD" w:rsidRDefault="00DE08DD" w:rsidP="00DE08DD">
      <w:r>
        <w:t>Pas beaucoup, si on compare avec d’autres systèmes d’exploitation, Windows possède de bons outils, ils ne sont pas parfaits, mais ils sont bon.</w:t>
      </w:r>
    </w:p>
    <w:p w14:paraId="2D86C30E" w14:textId="6D729854" w:rsidR="004A115A" w:rsidRDefault="00BC2ED9" w:rsidP="004A115A">
      <w:pPr>
        <w:pStyle w:val="Titre1"/>
      </w:pPr>
      <w:bookmarkStart w:id="9" w:name="_Toc208884847"/>
      <w:r w:rsidRPr="00BC2ED9">
        <w:t>Avez-vous remarqué des tendances au fil des années dans ce domaine (moins de postulations, personnes remplacées par l’IA, plus de jeune, travail en équipe…comment ça change au fil du temps)</w:t>
      </w:r>
      <w:r>
        <w:t xml:space="preserve"> </w:t>
      </w:r>
      <w:r w:rsidRPr="00BC2ED9">
        <w:t>?</w:t>
      </w:r>
      <w:bookmarkEnd w:id="9"/>
    </w:p>
    <w:p w14:paraId="0FAACA64" w14:textId="53911BF7" w:rsidR="00BC2ED9" w:rsidRPr="00BC2ED9" w:rsidRDefault="00335DB9" w:rsidP="00BC2ED9">
      <w:r>
        <w:t>Personne n’est remplacé par l’intelligence artificielle présentement, mais il y a beaucoup moins de candidats que dans les dernières années.</w:t>
      </w:r>
      <w:r w:rsidR="00343C5C">
        <w:t xml:space="preserve"> Il y à beaucoup plus de travail, mais de moins en moins d’employés.</w:t>
      </w:r>
    </w:p>
    <w:p w14:paraId="75076041" w14:textId="77777777" w:rsidR="005D67B3" w:rsidRDefault="005D67B3" w:rsidP="005D67B3">
      <w:pPr>
        <w:pStyle w:val="Titre1"/>
      </w:pPr>
      <w:bookmarkStart w:id="10" w:name="_Toc208884848"/>
      <w:r w:rsidRPr="005D67B3">
        <w:t>Recevez-vous souvent des plaintes?</w:t>
      </w:r>
      <w:bookmarkEnd w:id="10"/>
    </w:p>
    <w:p w14:paraId="490FEFE4" w14:textId="3778B14E" w:rsidR="00C13E72" w:rsidRPr="00C13E72" w:rsidRDefault="005D67B3" w:rsidP="00F838A6">
      <w:r>
        <w:t>Non, la plupart du temps, c’est seulement du mécontentement ou de l’incompréhension, mais il n’y a pas de plaintes.</w:t>
      </w:r>
    </w:p>
    <w:sectPr w:rsidR="00C13E72" w:rsidRPr="00C13E72" w:rsidSect="00F7104F">
      <w:pgSz w:w="12240" w:h="15840"/>
      <w:pgMar w:top="1440" w:right="1803" w:bottom="1440" w:left="1803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BA4E3" w14:textId="77777777" w:rsidR="005A3797" w:rsidRDefault="005A3797" w:rsidP="00973044">
      <w:r>
        <w:separator/>
      </w:r>
    </w:p>
  </w:endnote>
  <w:endnote w:type="continuationSeparator" w:id="0">
    <w:p w14:paraId="5B661038" w14:textId="77777777" w:rsidR="005A3797" w:rsidRDefault="005A3797" w:rsidP="00973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C919F" w14:textId="77777777" w:rsidR="005A3797" w:rsidRDefault="005A3797" w:rsidP="00973044">
      <w:r>
        <w:separator/>
      </w:r>
    </w:p>
  </w:footnote>
  <w:footnote w:type="continuationSeparator" w:id="0">
    <w:p w14:paraId="081F0AB0" w14:textId="77777777" w:rsidR="005A3797" w:rsidRDefault="005A3797" w:rsidP="00973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54356" w14:textId="77777777" w:rsidR="00973044" w:rsidRDefault="00973044">
    <w:pPr>
      <w:pStyle w:val="En-tt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2</w:t>
    </w:r>
    <w:r>
      <w:fldChar w:fldCharType="end"/>
    </w:r>
  </w:p>
  <w:p w14:paraId="2415027A" w14:textId="77777777" w:rsidR="00973044" w:rsidRDefault="0097304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A4F1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5302AF"/>
    <w:multiLevelType w:val="hybridMultilevel"/>
    <w:tmpl w:val="00FC1052"/>
    <w:lvl w:ilvl="0" w:tplc="FAD202AE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164C2"/>
    <w:multiLevelType w:val="multilevel"/>
    <w:tmpl w:val="0140525A"/>
    <w:lvl w:ilvl="0">
      <w:start w:val="1"/>
      <w:numFmt w:val="decimal"/>
      <w:pStyle w:val="Titre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re1"/>
      <w:lvlText w:val="%1.%2."/>
      <w:lvlJc w:val="left"/>
      <w:pPr>
        <w:ind w:left="792" w:hanging="432"/>
      </w:pPr>
    </w:lvl>
    <w:lvl w:ilvl="2">
      <w:start w:val="1"/>
      <w:numFmt w:val="decimal"/>
      <w:pStyle w:val="Titreniveau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6931D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1D6FDC"/>
    <w:multiLevelType w:val="multilevel"/>
    <w:tmpl w:val="1D6A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6416471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FA4EF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FC17A5"/>
    <w:multiLevelType w:val="hybridMultilevel"/>
    <w:tmpl w:val="EDF450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992836">
    <w:abstractNumId w:val="1"/>
  </w:num>
  <w:num w:numId="2" w16cid:durableId="1502698980">
    <w:abstractNumId w:val="4"/>
  </w:num>
  <w:num w:numId="3" w16cid:durableId="50033551">
    <w:abstractNumId w:val="2"/>
  </w:num>
  <w:num w:numId="4" w16cid:durableId="398983921">
    <w:abstractNumId w:val="5"/>
  </w:num>
  <w:num w:numId="5" w16cid:durableId="1944221052">
    <w:abstractNumId w:val="6"/>
  </w:num>
  <w:num w:numId="6" w16cid:durableId="1430740645">
    <w:abstractNumId w:val="3"/>
  </w:num>
  <w:num w:numId="7" w16cid:durableId="1647195956">
    <w:abstractNumId w:val="0"/>
  </w:num>
  <w:num w:numId="8" w16cid:durableId="13062778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DD"/>
    <w:rsid w:val="00082BEA"/>
    <w:rsid w:val="000C1982"/>
    <w:rsid w:val="000E0258"/>
    <w:rsid w:val="001171C3"/>
    <w:rsid w:val="001269C5"/>
    <w:rsid w:val="00186041"/>
    <w:rsid w:val="00191246"/>
    <w:rsid w:val="00194F40"/>
    <w:rsid w:val="001C76D8"/>
    <w:rsid w:val="001E3136"/>
    <w:rsid w:val="001F6316"/>
    <w:rsid w:val="00201BD7"/>
    <w:rsid w:val="00216709"/>
    <w:rsid w:val="002405D5"/>
    <w:rsid w:val="00260F86"/>
    <w:rsid w:val="00265F40"/>
    <w:rsid w:val="00281AA7"/>
    <w:rsid w:val="00285A47"/>
    <w:rsid w:val="00291A29"/>
    <w:rsid w:val="002D4B80"/>
    <w:rsid w:val="00301FDD"/>
    <w:rsid w:val="00310965"/>
    <w:rsid w:val="003332C3"/>
    <w:rsid w:val="00335DB9"/>
    <w:rsid w:val="00343C5C"/>
    <w:rsid w:val="00352CA1"/>
    <w:rsid w:val="003F3A4C"/>
    <w:rsid w:val="00442B8C"/>
    <w:rsid w:val="00465F9F"/>
    <w:rsid w:val="00482C7F"/>
    <w:rsid w:val="00483158"/>
    <w:rsid w:val="0048766D"/>
    <w:rsid w:val="00493D47"/>
    <w:rsid w:val="004A115A"/>
    <w:rsid w:val="004A460B"/>
    <w:rsid w:val="004B14DA"/>
    <w:rsid w:val="004F3232"/>
    <w:rsid w:val="0051253B"/>
    <w:rsid w:val="00512555"/>
    <w:rsid w:val="00521349"/>
    <w:rsid w:val="005A3797"/>
    <w:rsid w:val="005C644F"/>
    <w:rsid w:val="005D67B3"/>
    <w:rsid w:val="0060222A"/>
    <w:rsid w:val="00614653"/>
    <w:rsid w:val="00620CF4"/>
    <w:rsid w:val="006A496E"/>
    <w:rsid w:val="006E6E6F"/>
    <w:rsid w:val="0070410A"/>
    <w:rsid w:val="00746069"/>
    <w:rsid w:val="0078627E"/>
    <w:rsid w:val="007A0B22"/>
    <w:rsid w:val="007B27B0"/>
    <w:rsid w:val="007E6225"/>
    <w:rsid w:val="008528C2"/>
    <w:rsid w:val="00865EE7"/>
    <w:rsid w:val="00870B25"/>
    <w:rsid w:val="00896051"/>
    <w:rsid w:val="008B3FCF"/>
    <w:rsid w:val="008B411F"/>
    <w:rsid w:val="008C73D3"/>
    <w:rsid w:val="008D74DC"/>
    <w:rsid w:val="00927769"/>
    <w:rsid w:val="00934C80"/>
    <w:rsid w:val="00957476"/>
    <w:rsid w:val="00973044"/>
    <w:rsid w:val="00980C73"/>
    <w:rsid w:val="0099273D"/>
    <w:rsid w:val="00992B54"/>
    <w:rsid w:val="009A5F83"/>
    <w:rsid w:val="009A7CF3"/>
    <w:rsid w:val="00A018FD"/>
    <w:rsid w:val="00A15057"/>
    <w:rsid w:val="00A51FF9"/>
    <w:rsid w:val="00A544F9"/>
    <w:rsid w:val="00A72C8D"/>
    <w:rsid w:val="00A868B9"/>
    <w:rsid w:val="00AA7A02"/>
    <w:rsid w:val="00AD77FD"/>
    <w:rsid w:val="00B17D99"/>
    <w:rsid w:val="00B47E64"/>
    <w:rsid w:val="00B65645"/>
    <w:rsid w:val="00BB1F3C"/>
    <w:rsid w:val="00BC2ED9"/>
    <w:rsid w:val="00BC3D92"/>
    <w:rsid w:val="00C13E72"/>
    <w:rsid w:val="00CD606C"/>
    <w:rsid w:val="00D22DAE"/>
    <w:rsid w:val="00D426F2"/>
    <w:rsid w:val="00D55E73"/>
    <w:rsid w:val="00D673D0"/>
    <w:rsid w:val="00D71AE7"/>
    <w:rsid w:val="00DB736D"/>
    <w:rsid w:val="00DC73EB"/>
    <w:rsid w:val="00DE02CD"/>
    <w:rsid w:val="00DE08DD"/>
    <w:rsid w:val="00DF0D44"/>
    <w:rsid w:val="00E0290B"/>
    <w:rsid w:val="00E06A53"/>
    <w:rsid w:val="00E07353"/>
    <w:rsid w:val="00E12B6F"/>
    <w:rsid w:val="00E47CAD"/>
    <w:rsid w:val="00E61AAB"/>
    <w:rsid w:val="00E757D6"/>
    <w:rsid w:val="00E76FE7"/>
    <w:rsid w:val="00E96424"/>
    <w:rsid w:val="00EA5627"/>
    <w:rsid w:val="00EB4DEB"/>
    <w:rsid w:val="00EC50A8"/>
    <w:rsid w:val="00F24C57"/>
    <w:rsid w:val="00F252CD"/>
    <w:rsid w:val="00F31442"/>
    <w:rsid w:val="00F61085"/>
    <w:rsid w:val="00F649CA"/>
    <w:rsid w:val="00F7104F"/>
    <w:rsid w:val="00F82C0A"/>
    <w:rsid w:val="00F838A6"/>
    <w:rsid w:val="00F95733"/>
    <w:rsid w:val="00FC1CF4"/>
    <w:rsid w:val="00FF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74A8"/>
  <w15:chartTrackingRefBased/>
  <w15:docId w15:val="{6E918A2E-8E83-4EED-8F0B-57C6CD71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e"/>
    <w:qFormat/>
    <w:rsid w:val="00B65645"/>
    <w:pPr>
      <w:spacing w:line="360" w:lineRule="auto"/>
      <w:jc w:val="both"/>
    </w:pPr>
    <w:rPr>
      <w:rFonts w:ascii="Garamond" w:hAnsi="Garamond"/>
      <w:sz w:val="24"/>
      <w:szCs w:val="22"/>
      <w:lang w:eastAsia="en-US"/>
    </w:rPr>
  </w:style>
  <w:style w:type="paragraph" w:styleId="Titre1">
    <w:name w:val="heading 1"/>
    <w:aliases w:val="Titre niveau 2"/>
    <w:basedOn w:val="Titre2"/>
    <w:next w:val="Normal"/>
    <w:link w:val="Titre1Car"/>
    <w:qFormat/>
    <w:rsid w:val="00C13E72"/>
    <w:pPr>
      <w:numPr>
        <w:ilvl w:val="1"/>
        <w:numId w:val="3"/>
      </w:numPr>
      <w:spacing w:before="0" w:after="120" w:line="240" w:lineRule="auto"/>
      <w:ind w:left="0" w:firstLine="0"/>
      <w:jc w:val="left"/>
      <w:outlineLvl w:val="0"/>
    </w:pPr>
    <w:rPr>
      <w:rFonts w:ascii="Garamond" w:hAnsi="Garamond"/>
      <w:b/>
      <w:caps w:val="0"/>
      <w:color w:val="auto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FF3E4B"/>
    <w:pPr>
      <w:keepNext/>
      <w:keepLines/>
      <w:spacing w:before="40"/>
      <w:outlineLvl w:val="1"/>
    </w:pPr>
    <w:rPr>
      <w:rFonts w:ascii="Calibri Light" w:eastAsia="Times New Roman" w:hAnsi="Calibri Light"/>
      <w:caps/>
      <w:color w:val="2F549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3158"/>
    <w:pPr>
      <w:keepNext/>
      <w:keepLines/>
      <w:spacing w:before="40"/>
      <w:outlineLvl w:val="2"/>
    </w:pPr>
    <w:rPr>
      <w:rFonts w:ascii="Calibri Light" w:eastAsia="Times New Roman" w:hAnsi="Calibri Light"/>
      <w:color w:val="1F3763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"/>
    <w:semiHidden/>
    <w:rsid w:val="00FF3E4B"/>
    <w:rPr>
      <w:rFonts w:ascii="Calibri Light" w:eastAsia="Times New Roman" w:hAnsi="Calibri Light" w:cs="Times New Roman"/>
      <w:caps/>
      <w:color w:val="2F5496"/>
      <w:sz w:val="26"/>
      <w:szCs w:val="26"/>
    </w:rPr>
  </w:style>
  <w:style w:type="paragraph" w:styleId="Titre">
    <w:name w:val="Title"/>
    <w:aliases w:val="Titre niveau 1"/>
    <w:basedOn w:val="Normal"/>
    <w:next w:val="Normal"/>
    <w:link w:val="TitreCar"/>
    <w:qFormat/>
    <w:rsid w:val="00C13E72"/>
    <w:pPr>
      <w:numPr>
        <w:numId w:val="3"/>
      </w:numPr>
      <w:spacing w:after="240" w:line="240" w:lineRule="auto"/>
      <w:ind w:left="0" w:firstLine="0"/>
      <w:jc w:val="left"/>
      <w:outlineLvl w:val="0"/>
    </w:pPr>
    <w:rPr>
      <w:rFonts w:eastAsia="Times New Roman"/>
      <w:b/>
      <w:bCs/>
      <w:caps/>
      <w:kern w:val="28"/>
      <w:sz w:val="28"/>
      <w:szCs w:val="32"/>
      <w:lang w:eastAsia="fr-FR"/>
    </w:rPr>
  </w:style>
  <w:style w:type="character" w:customStyle="1" w:styleId="TitreCar">
    <w:name w:val="Titre Car"/>
    <w:aliases w:val="Titre niveau 1 Car"/>
    <w:link w:val="Titre"/>
    <w:rsid w:val="00C13E72"/>
    <w:rPr>
      <w:rFonts w:ascii="Garamond" w:eastAsia="Times New Roman" w:hAnsi="Garamond" w:cs="Times New Roman"/>
      <w:b/>
      <w:bCs/>
      <w:caps/>
      <w:kern w:val="28"/>
      <w:sz w:val="28"/>
      <w:szCs w:val="32"/>
      <w:lang w:eastAsia="fr-FR"/>
    </w:rPr>
  </w:style>
  <w:style w:type="character" w:customStyle="1" w:styleId="Titre1Car">
    <w:name w:val="Titre 1 Car"/>
    <w:aliases w:val="Titre niveau 2 Car"/>
    <w:link w:val="Titre1"/>
    <w:rsid w:val="00C13E72"/>
    <w:rPr>
      <w:rFonts w:ascii="Garamond" w:eastAsia="Times New Roman" w:hAnsi="Garamond" w:cs="Times New Roman"/>
      <w:b/>
      <w:szCs w:val="24"/>
    </w:rPr>
  </w:style>
  <w:style w:type="paragraph" w:customStyle="1" w:styleId="Titre10">
    <w:name w:val="Titre1"/>
    <w:basedOn w:val="Titre1"/>
    <w:next w:val="Normal"/>
    <w:link w:val="Titre1Car0"/>
    <w:qFormat/>
    <w:rsid w:val="00E757D6"/>
    <w:pPr>
      <w:numPr>
        <w:ilvl w:val="0"/>
        <w:numId w:val="0"/>
      </w:numPr>
      <w:spacing w:after="240"/>
    </w:pPr>
    <w:rPr>
      <w:caps/>
      <w:sz w:val="28"/>
    </w:rPr>
  </w:style>
  <w:style w:type="paragraph" w:styleId="Paragraphedeliste">
    <w:name w:val="List Paragraph"/>
    <w:basedOn w:val="Normal"/>
    <w:uiPriority w:val="34"/>
    <w:qFormat/>
    <w:rsid w:val="00260F86"/>
    <w:pPr>
      <w:ind w:left="720"/>
      <w:contextualSpacing/>
    </w:pPr>
  </w:style>
  <w:style w:type="character" w:customStyle="1" w:styleId="Titre1Car0">
    <w:name w:val="Titre1 Car"/>
    <w:link w:val="Titre10"/>
    <w:rsid w:val="00E757D6"/>
    <w:rPr>
      <w:rFonts w:ascii="Garamond" w:eastAsia="Times New Roman" w:hAnsi="Garamond" w:cs="Times New Roman"/>
      <w:b/>
      <w:caps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rsid w:val="001269C5"/>
    <w:pPr>
      <w:numPr>
        <w:ilvl w:val="1"/>
      </w:numPr>
      <w:spacing w:after="160"/>
    </w:pPr>
    <w:rPr>
      <w:rFonts w:ascii="Calibri" w:eastAsia="Times New Roman" w:hAnsi="Calibri"/>
      <w:color w:val="5A5A5A"/>
      <w:spacing w:val="15"/>
      <w:sz w:val="22"/>
    </w:rPr>
  </w:style>
  <w:style w:type="character" w:customStyle="1" w:styleId="Sous-titreCar">
    <w:name w:val="Sous-titre Car"/>
    <w:link w:val="Sous-titre"/>
    <w:uiPriority w:val="11"/>
    <w:rsid w:val="001269C5"/>
    <w:rPr>
      <w:rFonts w:ascii="Calibri" w:eastAsia="Times New Roman" w:hAnsi="Calibri"/>
      <w:color w:val="5A5A5A"/>
      <w:spacing w:val="15"/>
      <w:sz w:val="22"/>
    </w:rPr>
  </w:style>
  <w:style w:type="paragraph" w:customStyle="1" w:styleId="Titreniveau3">
    <w:name w:val="Titre niveau 3"/>
    <w:basedOn w:val="Titre3"/>
    <w:link w:val="Titreniveau3Car"/>
    <w:qFormat/>
    <w:rsid w:val="00C13E72"/>
    <w:pPr>
      <w:numPr>
        <w:ilvl w:val="2"/>
        <w:numId w:val="3"/>
      </w:numPr>
      <w:spacing w:before="0" w:after="120" w:line="240" w:lineRule="auto"/>
      <w:ind w:left="720" w:firstLine="0"/>
      <w:jc w:val="left"/>
    </w:pPr>
    <w:rPr>
      <w:rFonts w:ascii="Garamond" w:hAnsi="Garamond"/>
      <w:color w:val="auto"/>
    </w:rPr>
  </w:style>
  <w:style w:type="paragraph" w:styleId="En-tte">
    <w:name w:val="header"/>
    <w:basedOn w:val="Normal"/>
    <w:link w:val="En-tteCar"/>
    <w:uiPriority w:val="99"/>
    <w:unhideWhenUsed/>
    <w:rsid w:val="00973044"/>
    <w:pPr>
      <w:tabs>
        <w:tab w:val="center" w:pos="4320"/>
        <w:tab w:val="right" w:pos="8640"/>
      </w:tabs>
    </w:pPr>
  </w:style>
  <w:style w:type="character" w:customStyle="1" w:styleId="Titreniveau3Car">
    <w:name w:val="Titre niveau 3 Car"/>
    <w:link w:val="Titreniveau3"/>
    <w:rsid w:val="00C13E72"/>
    <w:rPr>
      <w:rFonts w:ascii="Garamond" w:eastAsia="Times New Roman" w:hAnsi="Garamond" w:cs="Times New Roman"/>
      <w:b w:val="0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973044"/>
  </w:style>
  <w:style w:type="paragraph" w:styleId="Pieddepage">
    <w:name w:val="footer"/>
    <w:basedOn w:val="Normal"/>
    <w:link w:val="PieddepageCar"/>
    <w:uiPriority w:val="99"/>
    <w:unhideWhenUsed/>
    <w:rsid w:val="0097304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3044"/>
  </w:style>
  <w:style w:type="paragraph" w:styleId="En-ttedetabledesmatires">
    <w:name w:val="TOC Heading"/>
    <w:basedOn w:val="Titre1"/>
    <w:next w:val="Normal"/>
    <w:link w:val="En-ttedetabledesmatiresCar"/>
    <w:uiPriority w:val="39"/>
    <w:unhideWhenUsed/>
    <w:qFormat/>
    <w:rsid w:val="00E96424"/>
    <w:pPr>
      <w:numPr>
        <w:ilvl w:val="0"/>
        <w:numId w:val="0"/>
      </w:numPr>
      <w:spacing w:after="240"/>
      <w:outlineLvl w:val="9"/>
    </w:pPr>
    <w:rPr>
      <w:bCs/>
      <w:sz w:val="28"/>
      <w:szCs w:val="3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96424"/>
    <w:pPr>
      <w:tabs>
        <w:tab w:val="left" w:pos="720"/>
        <w:tab w:val="right" w:leader="dot" w:pos="8624"/>
      </w:tabs>
      <w:jc w:val="left"/>
    </w:pPr>
    <w:rPr>
      <w:rFonts w:cs="Calibri"/>
      <w:b/>
      <w:bCs/>
      <w:szCs w:val="20"/>
    </w:rPr>
  </w:style>
  <w:style w:type="character" w:styleId="Hyperlien">
    <w:name w:val="Hyperlink"/>
    <w:uiPriority w:val="99"/>
    <w:unhideWhenUsed/>
    <w:rsid w:val="003F3A4C"/>
    <w:rPr>
      <w:color w:val="0563C1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0410A"/>
    <w:pPr>
      <w:tabs>
        <w:tab w:val="left" w:pos="960"/>
        <w:tab w:val="right" w:leader="dot" w:pos="8624"/>
      </w:tabs>
      <w:ind w:left="240"/>
      <w:jc w:val="left"/>
    </w:pPr>
    <w:rPr>
      <w:rFonts w:cs="Calibri"/>
      <w:noProof/>
      <w:sz w:val="28"/>
      <w:szCs w:val="28"/>
    </w:rPr>
  </w:style>
  <w:style w:type="paragraph" w:styleId="TM3">
    <w:name w:val="toc 3"/>
    <w:basedOn w:val="Normal"/>
    <w:next w:val="Normal"/>
    <w:autoRedefine/>
    <w:uiPriority w:val="39"/>
    <w:unhideWhenUsed/>
    <w:rsid w:val="00191246"/>
    <w:pPr>
      <w:tabs>
        <w:tab w:val="left" w:pos="1200"/>
        <w:tab w:val="right" w:leader="dot" w:pos="8624"/>
      </w:tabs>
      <w:ind w:left="480"/>
      <w:jc w:val="left"/>
    </w:pPr>
    <w:rPr>
      <w:rFonts w:cs="Calibri"/>
      <w:iCs/>
      <w:noProof/>
      <w:szCs w:val="24"/>
    </w:rPr>
  </w:style>
  <w:style w:type="character" w:customStyle="1" w:styleId="Titre3Car">
    <w:name w:val="Titre 3 Car"/>
    <w:link w:val="Titre3"/>
    <w:uiPriority w:val="9"/>
    <w:semiHidden/>
    <w:rsid w:val="00483158"/>
    <w:rPr>
      <w:rFonts w:ascii="Calibri Light" w:eastAsia="Times New Roman" w:hAnsi="Calibri Light" w:cs="Times New Roman"/>
      <w:color w:val="1F3763"/>
      <w:szCs w:val="24"/>
    </w:rPr>
  </w:style>
  <w:style w:type="character" w:styleId="Rfrencelgre">
    <w:name w:val="Subtle Reference"/>
    <w:uiPriority w:val="31"/>
    <w:rsid w:val="00A51FF9"/>
    <w:rPr>
      <w:smallCaps/>
      <w:color w:val="5A5A5A"/>
    </w:rPr>
  </w:style>
  <w:style w:type="character" w:styleId="Rfrenceintense">
    <w:name w:val="Intense Reference"/>
    <w:uiPriority w:val="32"/>
    <w:rsid w:val="00AD77FD"/>
    <w:rPr>
      <w:b/>
      <w:bCs/>
      <w:smallCaps/>
      <w:color w:val="4472C4"/>
      <w:spacing w:val="5"/>
    </w:rPr>
  </w:style>
  <w:style w:type="paragraph" w:customStyle="1" w:styleId="RfrencesBibliographie">
    <w:name w:val="Références/Bibliographie"/>
    <w:basedOn w:val="Normal"/>
    <w:next w:val="Normal"/>
    <w:qFormat/>
    <w:rsid w:val="00C13E72"/>
    <w:pPr>
      <w:spacing w:line="240" w:lineRule="auto"/>
      <w:ind w:left="709" w:hanging="709"/>
      <w:jc w:val="left"/>
    </w:pPr>
  </w:style>
  <w:style w:type="paragraph" w:styleId="TM4">
    <w:name w:val="toc 4"/>
    <w:basedOn w:val="Normal"/>
    <w:next w:val="Normal"/>
    <w:autoRedefine/>
    <w:uiPriority w:val="39"/>
    <w:unhideWhenUsed/>
    <w:rsid w:val="0051253B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1253B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1253B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1253B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1253B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1253B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Style1">
    <w:name w:val="Style1"/>
    <w:basedOn w:val="Normal"/>
    <w:link w:val="Style1Car"/>
    <w:rsid w:val="00301FDD"/>
    <w:pPr>
      <w:spacing w:after="240"/>
    </w:pPr>
    <w:rPr>
      <w:b/>
      <w:sz w:val="28"/>
    </w:rPr>
  </w:style>
  <w:style w:type="character" w:customStyle="1" w:styleId="En-ttedetabledesmatiresCar">
    <w:name w:val="En-tête de table des matières Car"/>
    <w:basedOn w:val="Titre1Car"/>
    <w:link w:val="En-ttedetabledesmatires"/>
    <w:uiPriority w:val="39"/>
    <w:rsid w:val="00E96424"/>
    <w:rPr>
      <w:rFonts w:ascii="Garamond" w:eastAsia="Times New Roman" w:hAnsi="Garamond" w:cs="Times New Roman"/>
      <w:b/>
      <w:bCs/>
      <w:sz w:val="28"/>
      <w:szCs w:val="32"/>
    </w:rPr>
  </w:style>
  <w:style w:type="character" w:customStyle="1" w:styleId="Style1Car">
    <w:name w:val="Style1 Car"/>
    <w:basedOn w:val="En-ttedetabledesmatiresCar"/>
    <w:link w:val="Style1"/>
    <w:rsid w:val="00301FDD"/>
    <w:rPr>
      <w:rFonts w:ascii="Garamond" w:eastAsia="Times New Roman" w:hAnsi="Garamond" w:cs="Times New Roman"/>
      <w:b w:val="0"/>
      <w:bCs w:val="0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brefer2\Downloads\Canevas%20d'un%20travail%20&#233;critV4.dotx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49176-4376-46EA-A21C-67B953CC8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d'un travail écritV4.dotx.dot</Template>
  <TotalTime>233</TotalTime>
  <Pages>4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Links>
    <vt:vector size="138" baseType="variant">
      <vt:variant>
        <vt:i4>1507391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_Toc118272114</vt:lpwstr>
      </vt:variant>
      <vt:variant>
        <vt:i4>1507391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_Toc118272113</vt:lpwstr>
      </vt:variant>
      <vt:variant>
        <vt:i4>1507391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_Toc118272112</vt:lpwstr>
      </vt:variant>
      <vt:variant>
        <vt:i4>1507391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_Toc118272111</vt:lpwstr>
      </vt:variant>
      <vt:variant>
        <vt:i4>1507391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_Toc118272110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_Toc118272109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_Toc118272108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_Toc118272107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_Toc118272106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_Toc118272105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_Toc118272104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_Toc118272103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_Toc118272102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_Toc118272101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_Toc118272100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_Toc118272099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_Toc118272098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_Toc118272097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_Toc118272096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_Toc118272095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_Toc118272094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_Toc118272093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_Toc118272092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Marcil-Bédard Mélissa</dc:creator>
  <cp:keywords/>
  <dc:description/>
  <cp:lastModifiedBy>Caron Anthony</cp:lastModifiedBy>
  <cp:revision>48</cp:revision>
  <dcterms:created xsi:type="dcterms:W3CDTF">2025-09-15T21:01:00Z</dcterms:created>
  <dcterms:modified xsi:type="dcterms:W3CDTF">2025-09-16T07:14:00Z</dcterms:modified>
</cp:coreProperties>
</file>